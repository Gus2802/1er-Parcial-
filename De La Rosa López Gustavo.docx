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C93C" w14:textId="60900FAD" w:rsidR="003D0B8F" w:rsidRDefault="00D16F32" w:rsidP="000319B8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18E7CAB" wp14:editId="783DE880">
                <wp:simplePos x="0" y="0"/>
                <wp:positionH relativeFrom="page">
                  <wp:posOffset>-539750</wp:posOffset>
                </wp:positionH>
                <wp:positionV relativeFrom="paragraph">
                  <wp:posOffset>6985</wp:posOffset>
                </wp:positionV>
                <wp:extent cx="8429625" cy="3190875"/>
                <wp:effectExtent l="0" t="0" r="0" b="254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5860C012" id="Rectángulo 1" o:spid="_x0000_s1026" alt="&quot;&quot;" style="position:absolute;margin-left:-42.5pt;margin-top:.55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iseño de tabla"/>
      </w:tblPr>
      <w:tblGrid>
        <w:gridCol w:w="1060"/>
        <w:gridCol w:w="5894"/>
        <w:gridCol w:w="689"/>
        <w:gridCol w:w="5975"/>
        <w:gridCol w:w="1060"/>
      </w:tblGrid>
      <w:tr w:rsidR="003D0B8F" w:rsidRPr="00895B2D" w14:paraId="5A8874A5" w14:textId="77777777" w:rsidTr="00372EFA">
        <w:trPr>
          <w:trHeight w:val="3961"/>
        </w:trPr>
        <w:tc>
          <w:tcPr>
            <w:tcW w:w="15340" w:type="dxa"/>
            <w:gridSpan w:val="5"/>
            <w:vAlign w:val="bottom"/>
          </w:tcPr>
          <w:p w14:paraId="59EFD9BF" w14:textId="6DE08030" w:rsidR="00372EFA" w:rsidRDefault="00372EFA" w:rsidP="00895B2D">
            <w:pPr>
              <w:pStyle w:val="Ttulo"/>
            </w:pPr>
            <w:r>
              <w:t xml:space="preserve">                      </w:t>
            </w:r>
          </w:p>
          <w:p w14:paraId="3C434EF8" w14:textId="77777777" w:rsidR="00372EFA" w:rsidRDefault="00372EFA" w:rsidP="00895B2D">
            <w:pPr>
              <w:pStyle w:val="Ttulo"/>
            </w:pPr>
          </w:p>
          <w:p w14:paraId="6D51AE7E" w14:textId="77777777" w:rsidR="00372EFA" w:rsidRDefault="00372EFA" w:rsidP="00895B2D">
            <w:pPr>
              <w:pStyle w:val="Ttulo"/>
            </w:pPr>
            <w:r>
              <w:t xml:space="preserve">                   </w:t>
            </w:r>
          </w:p>
          <w:p w14:paraId="248591D9" w14:textId="77777777" w:rsidR="00372EFA" w:rsidRDefault="00372EFA" w:rsidP="00895B2D">
            <w:pPr>
              <w:pStyle w:val="Ttulo"/>
            </w:pPr>
          </w:p>
          <w:p w14:paraId="7D44FC1A" w14:textId="6FB769AC" w:rsidR="003D0B8F" w:rsidRPr="00895B2D" w:rsidRDefault="0071483D" w:rsidP="00372EFA">
            <w:pPr>
              <w:pStyle w:val="Ttulo"/>
            </w:pPr>
            <w:r>
              <w:t>Correrdor del mes</w:t>
            </w:r>
          </w:p>
        </w:tc>
      </w:tr>
      <w:tr w:rsidR="003D0B8F" w:rsidRPr="00895B2D" w14:paraId="6ABAC1B4" w14:textId="77777777" w:rsidTr="00372EFA">
        <w:trPr>
          <w:trHeight w:val="2271"/>
        </w:trPr>
        <w:tc>
          <w:tcPr>
            <w:tcW w:w="15340" w:type="dxa"/>
            <w:gridSpan w:val="5"/>
            <w:vAlign w:val="bottom"/>
          </w:tcPr>
          <w:p w14:paraId="3FEFB9E1" w14:textId="58A29192" w:rsidR="003D0B8F" w:rsidRPr="00895B2D" w:rsidRDefault="00372EFA" w:rsidP="00372EFA">
            <w:pPr>
              <w:pStyle w:val="Subttulo"/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62336" behindDoc="0" locked="0" layoutInCell="1" allowOverlap="1" wp14:anchorId="43FDB672" wp14:editId="25158E5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-2254250</wp:posOffset>
                  </wp:positionV>
                  <wp:extent cx="3507105" cy="480885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105" cy="480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1187287680"/>
                <w:placeholder>
                  <w:docPart w:val="8325D63F514B4D93A45251F737EF46EC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rPr>
                    <w:lang w:bidi="es-ES"/>
                  </w:rPr>
                  <w:t>Este certificado se otorga a</w:t>
                </w:r>
              </w:sdtContent>
            </w:sdt>
          </w:p>
        </w:tc>
      </w:tr>
      <w:tr w:rsidR="003D0B8F" w:rsidRPr="00895B2D" w14:paraId="13A0D830" w14:textId="77777777" w:rsidTr="00372EFA">
        <w:trPr>
          <w:trHeight w:val="2840"/>
        </w:trPr>
        <w:tc>
          <w:tcPr>
            <w:tcW w:w="15340" w:type="dxa"/>
            <w:gridSpan w:val="5"/>
            <w:vAlign w:val="center"/>
          </w:tcPr>
          <w:p w14:paraId="539873B4" w14:textId="77777777" w:rsidR="00372EFA" w:rsidRDefault="00372EFA" w:rsidP="00895B2D">
            <w:pPr>
              <w:pStyle w:val="Ttulo1"/>
            </w:pPr>
            <w:r>
              <w:t xml:space="preserve">             </w:t>
            </w:r>
          </w:p>
          <w:p w14:paraId="5F3092D4" w14:textId="77777777" w:rsidR="00372EFA" w:rsidRDefault="00372EFA" w:rsidP="00895B2D">
            <w:pPr>
              <w:pStyle w:val="Ttulo1"/>
            </w:pPr>
          </w:p>
          <w:p w14:paraId="216A63BB" w14:textId="77777777" w:rsidR="00372EFA" w:rsidRDefault="00372EFA" w:rsidP="00895B2D">
            <w:pPr>
              <w:pStyle w:val="Ttulo1"/>
            </w:pPr>
          </w:p>
          <w:p w14:paraId="19A615D9" w14:textId="657DAD33" w:rsidR="003D0B8F" w:rsidRPr="00895B2D" w:rsidRDefault="0071483D" w:rsidP="00895B2D">
            <w:pPr>
              <w:pStyle w:val="Ttulo1"/>
            </w:pPr>
            <w:r>
              <w:lastRenderedPageBreak/>
              <w:t>De La Rosa López Gustavo</w:t>
            </w:r>
          </w:p>
        </w:tc>
      </w:tr>
      <w:tr w:rsidR="003D0B8F" w:rsidRPr="00895B2D" w14:paraId="365F4A8B" w14:textId="77777777" w:rsidTr="00372EFA">
        <w:trPr>
          <w:trHeight w:val="2044"/>
        </w:trPr>
        <w:tc>
          <w:tcPr>
            <w:tcW w:w="15340" w:type="dxa"/>
            <w:gridSpan w:val="5"/>
          </w:tcPr>
          <w:p w14:paraId="1C925F50" w14:textId="0A7AB850" w:rsidR="00283F5C" w:rsidRPr="00895B2D" w:rsidRDefault="0071483D" w:rsidP="00895B2D">
            <w:pPr>
              <w:pStyle w:val="Subttulo"/>
            </w:pPr>
            <w:r>
              <w:lastRenderedPageBreak/>
              <w:t xml:space="preserve">Por haber concluido el curso de </w:t>
            </w:r>
            <w:proofErr w:type="spellStart"/>
            <w:r>
              <w:t>go</w:t>
            </w:r>
            <w:proofErr w:type="spellEnd"/>
            <w:r w:rsidR="00372EFA">
              <w:t xml:space="preserve"> </w:t>
            </w:r>
            <w:r>
              <w:t xml:space="preserve">karts </w:t>
            </w:r>
          </w:p>
        </w:tc>
      </w:tr>
      <w:tr w:rsidR="008B138A" w14:paraId="4CCC1E78" w14:textId="77777777" w:rsidTr="00372EFA">
        <w:trPr>
          <w:trHeight w:val="2607"/>
        </w:trPr>
        <w:tc>
          <w:tcPr>
            <w:tcW w:w="1111" w:type="dxa"/>
          </w:tcPr>
          <w:p w14:paraId="00BB7F1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134" w:type="dxa"/>
            <w:tcBorders>
              <w:bottom w:val="single" w:sz="4" w:space="0" w:color="auto"/>
            </w:tcBorders>
          </w:tcPr>
          <w:p w14:paraId="3407E2A9" w14:textId="20FD9E58" w:rsidR="00895B2D" w:rsidRDefault="00372EFA" w:rsidP="006C6D4A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9AAF73" wp14:editId="192D5E06">
                      <wp:simplePos x="0" y="0"/>
                      <wp:positionH relativeFrom="column">
                        <wp:posOffset>-40317</wp:posOffset>
                      </wp:positionH>
                      <wp:positionV relativeFrom="paragraph">
                        <wp:posOffset>464331</wp:posOffset>
                      </wp:positionV>
                      <wp:extent cx="3267855" cy="1154243"/>
                      <wp:effectExtent l="0" t="0" r="27940" b="2730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7855" cy="11542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0F5F60" w14:textId="436A104F" w:rsidR="0071483D" w:rsidRDefault="0071483D" w:rsidP="0071483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9427E0" wp14:editId="10F15434">
                                        <wp:extent cx="1574800" cy="1049655"/>
                                        <wp:effectExtent l="0" t="0" r="6350" b="0"/>
                                        <wp:docPr id="119" name="Imagen 1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74800" cy="10496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gradFill>
                                                  <a:gsLst>
                                                    <a:gs pos="0">
                                                      <a:schemeClr val="accent1">
                                                        <a:lumMod val="5000"/>
                                                        <a:lumOff val="95000"/>
                                                      </a:schemeClr>
                                                    </a:gs>
                                                    <a:gs pos="74000">
                                                      <a:schemeClr val="accent1">
                                                        <a:lumMod val="45000"/>
                                                        <a:lumOff val="55000"/>
                                                      </a:schemeClr>
                                                    </a:gs>
                                                    <a:gs pos="83000">
                                                      <a:schemeClr val="accent1">
                                                        <a:lumMod val="45000"/>
                                                        <a:lumOff val="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1">
                                                        <a:lumMod val="30000"/>
                                                        <a:lumOff val="70000"/>
                                                      </a:schemeClr>
                                                    </a:gs>
                                                  </a:gsLst>
                                                  <a:lin ang="5400000" scaled="1"/>
                                                </a:gra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AAF73" id="Rectángulo 2" o:spid="_x0000_s1026" style="position:absolute;left:0;text-align:left;margin-left:-3.15pt;margin-top:36.55pt;width:257.3pt;height:9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" fillcolor="#d74734 [3204]" strokecolor="#6e2016 [1604]" strokeweight="1pt">
                      <v:textbox>
                        <w:txbxContent>
                          <w:p w14:paraId="2C0F5F60" w14:textId="436A104F" w:rsidR="0071483D" w:rsidRDefault="0071483D" w:rsidP="007148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427E0" wp14:editId="10F15434">
                                  <wp:extent cx="1574800" cy="1049655"/>
                                  <wp:effectExtent l="0" t="0" r="6350" b="0"/>
                                  <wp:docPr id="119" name="Imagen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0" cy="1049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adFill>
                                            <a:gsLst>
                                              <a:gs pos="0">
                                                <a:schemeClr val="accent1">
                                                  <a:lumMod val="5000"/>
                                                  <a:lumOff val="95000"/>
                                                </a:schemeClr>
                                              </a:gs>
                                              <a:gs pos="74000">
                                                <a:schemeClr val="accent1">
                                                  <a:lumMod val="45000"/>
                                                  <a:lumOff val="55000"/>
                                                </a:schemeClr>
                                              </a:gs>
                                              <a:gs pos="83000">
                                                <a:schemeClr val="accent1">
                                                  <a:lumMod val="45000"/>
                                                  <a:lumOff val="55000"/>
                                                </a:schemeClr>
                                              </a:gs>
                                              <a:gs pos="100000">
                                                <a:schemeClr val="accent1">
                                                  <a:lumMod val="30000"/>
                                                  <a:lumOff val="70000"/>
                                                </a:schemeClr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1" w:type="dxa"/>
          </w:tcPr>
          <w:p w14:paraId="2D8F3B8C" w14:textId="36E14F84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259" w:type="dxa"/>
            <w:tcBorders>
              <w:bottom w:val="single" w:sz="4" w:space="0" w:color="auto"/>
            </w:tcBorders>
          </w:tcPr>
          <w:p w14:paraId="6AEC3A25" w14:textId="7CB45DEE" w:rsidR="00895B2D" w:rsidRDefault="00372EFA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C6E3B2" wp14:editId="0FFFE471">
                      <wp:simplePos x="0" y="0"/>
                      <wp:positionH relativeFrom="column">
                        <wp:posOffset>-112915</wp:posOffset>
                      </wp:positionH>
                      <wp:positionV relativeFrom="paragraph">
                        <wp:posOffset>818181</wp:posOffset>
                      </wp:positionV>
                      <wp:extent cx="3852472" cy="794478"/>
                      <wp:effectExtent l="0" t="0" r="15240" b="2476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2472" cy="79447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523ECA" w14:textId="1A79A027" w:rsidR="0071483D" w:rsidRPr="0071483D" w:rsidRDefault="0071483D" w:rsidP="0071483D">
                                  <w:pPr>
                                    <w:rPr>
                                      <w:b/>
                                      <w:bCs/>
                                      <w:color w:val="0070C0"/>
                                      <w:sz w:val="44"/>
                                      <w:szCs w:val="44"/>
                                    </w:rPr>
                                  </w:pPr>
                                  <w:r w:rsidRPr="0071483D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17/09/2025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C6E3B2" id="Rectángulo 4" o:spid="_x0000_s1027" style="position:absolute;left:0;text-align:left;margin-left:-8.9pt;margin-top:64.4pt;width:303.35pt;height:6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" fillcolor="#d74734 [3204]" strokecolor="#6e2016 [1604]" strokeweight="1pt">
                      <v:textbox>
                        <w:txbxContent>
                          <w:p w14:paraId="21523ECA" w14:textId="1A79A027" w:rsidR="0071483D" w:rsidRPr="0071483D" w:rsidRDefault="0071483D" w:rsidP="0071483D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71483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17/09/2025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12" w:type="dxa"/>
            <w:tcBorders>
              <w:left w:val="nil"/>
            </w:tcBorders>
          </w:tcPr>
          <w:p w14:paraId="037F7C31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52560D02" w14:textId="77777777" w:rsidTr="00372EFA">
        <w:trPr>
          <w:trHeight w:val="2500"/>
        </w:trPr>
        <w:tc>
          <w:tcPr>
            <w:tcW w:w="1111" w:type="dxa"/>
          </w:tcPr>
          <w:p w14:paraId="4DB9C40D" w14:textId="77777777" w:rsidR="00156BE4" w:rsidRPr="00895B2D" w:rsidRDefault="00156BE4" w:rsidP="00156BE4"/>
        </w:tc>
        <w:tc>
          <w:tcPr>
            <w:tcW w:w="6134" w:type="dxa"/>
          </w:tcPr>
          <w:p w14:paraId="6AA2F41F" w14:textId="187CF6BF" w:rsidR="00156BE4" w:rsidRPr="00895B2D" w:rsidRDefault="0071483D" w:rsidP="00895B2D">
            <w:pPr>
              <w:pStyle w:val="Nombredelmoderador"/>
            </w:pPr>
            <w:r>
              <w:t>Checo Pérez (el viejo sabroso)</w:t>
            </w:r>
          </w:p>
        </w:tc>
        <w:tc>
          <w:tcPr>
            <w:tcW w:w="721" w:type="dxa"/>
          </w:tcPr>
          <w:p w14:paraId="087C3B75" w14:textId="77777777" w:rsidR="00156BE4" w:rsidRPr="00895B2D" w:rsidRDefault="00156BE4" w:rsidP="00895B2D"/>
        </w:tc>
        <w:tc>
          <w:tcPr>
            <w:tcW w:w="6259" w:type="dxa"/>
            <w:tcBorders>
              <w:top w:val="single" w:sz="4" w:space="0" w:color="auto"/>
            </w:tcBorders>
          </w:tcPr>
          <w:p w14:paraId="2101A417" w14:textId="5A5387D8" w:rsidR="00156BE4" w:rsidRPr="00895B2D" w:rsidRDefault="00187D91" w:rsidP="00895B2D">
            <w:pPr>
              <w:pStyle w:val="Fechaalaizquierda"/>
              <w:framePr w:wrap="around"/>
            </w:pPr>
            <w:sdt>
              <w:sdtPr>
                <w:id w:val="-263302335"/>
                <w:placeholder>
                  <w:docPart w:val="E5627C0D498541BFB7BE5E686281C0C8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1112" w:type="dxa"/>
          </w:tcPr>
          <w:p w14:paraId="5700BCC1" w14:textId="77777777" w:rsidR="00156BE4" w:rsidRPr="00895B2D" w:rsidRDefault="00156BE4" w:rsidP="00895B2D">
            <w:pPr>
              <w:pStyle w:val="Fechaalaizquierda"/>
              <w:framePr w:wrap="around"/>
            </w:pPr>
          </w:p>
        </w:tc>
      </w:tr>
    </w:tbl>
    <w:p w14:paraId="4A3DD7D9" w14:textId="5ADA4F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3465F9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1087E" w14:textId="77777777" w:rsidR="00187D91" w:rsidRDefault="00187D91" w:rsidP="0010090C">
      <w:r>
        <w:separator/>
      </w:r>
    </w:p>
  </w:endnote>
  <w:endnote w:type="continuationSeparator" w:id="0">
    <w:p w14:paraId="5BA872BD" w14:textId="77777777" w:rsidR="00187D91" w:rsidRDefault="00187D91" w:rsidP="0010090C">
      <w:r>
        <w:continuationSeparator/>
      </w:r>
    </w:p>
  </w:endnote>
  <w:endnote w:type="continuationNotice" w:id="1">
    <w:p w14:paraId="769B4315" w14:textId="77777777" w:rsidR="00187D91" w:rsidRDefault="00187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519AF" w14:textId="77777777" w:rsidR="00187D91" w:rsidRDefault="00187D91" w:rsidP="0010090C">
      <w:r>
        <w:separator/>
      </w:r>
    </w:p>
  </w:footnote>
  <w:footnote w:type="continuationSeparator" w:id="0">
    <w:p w14:paraId="7ADE7E9E" w14:textId="77777777" w:rsidR="00187D91" w:rsidRDefault="00187D91" w:rsidP="0010090C">
      <w:r>
        <w:continuationSeparator/>
      </w:r>
    </w:p>
  </w:footnote>
  <w:footnote w:type="continuationNotice" w:id="1">
    <w:p w14:paraId="2606F644" w14:textId="77777777" w:rsidR="00187D91" w:rsidRDefault="00187D9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3D"/>
    <w:rsid w:val="000319B8"/>
    <w:rsid w:val="000E1561"/>
    <w:rsid w:val="0010090C"/>
    <w:rsid w:val="00156BE4"/>
    <w:rsid w:val="00187D91"/>
    <w:rsid w:val="001E3AAD"/>
    <w:rsid w:val="001E755D"/>
    <w:rsid w:val="00283F5C"/>
    <w:rsid w:val="00286146"/>
    <w:rsid w:val="00320A2E"/>
    <w:rsid w:val="003465F9"/>
    <w:rsid w:val="00364453"/>
    <w:rsid w:val="00372EFA"/>
    <w:rsid w:val="003C0805"/>
    <w:rsid w:val="003D0B8F"/>
    <w:rsid w:val="00404D14"/>
    <w:rsid w:val="004377B2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1483D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A21AD3"/>
    <w:rsid w:val="00A22D03"/>
    <w:rsid w:val="00A4188E"/>
    <w:rsid w:val="00A71B25"/>
    <w:rsid w:val="00A72576"/>
    <w:rsid w:val="00A95464"/>
    <w:rsid w:val="00AF6532"/>
    <w:rsid w:val="00B13B86"/>
    <w:rsid w:val="00B30004"/>
    <w:rsid w:val="00B94BC9"/>
    <w:rsid w:val="00BF5FEF"/>
    <w:rsid w:val="00CA25FE"/>
    <w:rsid w:val="00CA4DEF"/>
    <w:rsid w:val="00CB6244"/>
    <w:rsid w:val="00CC41DB"/>
    <w:rsid w:val="00CE1C46"/>
    <w:rsid w:val="00D16F32"/>
    <w:rsid w:val="00E00CB3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10F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Ttulo1">
    <w:name w:val="heading 1"/>
    <w:basedOn w:val="Normal"/>
    <w:next w:val="Normal"/>
    <w:link w:val="Ttulo1C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895B2D"/>
    <w:rPr>
      <w:rFonts w:asciiTheme="majorHAnsi" w:hAnsiTheme="majorHAnsi"/>
      <w:spacing w:val="20"/>
    </w:rPr>
  </w:style>
  <w:style w:type="paragraph" w:customStyle="1" w:styleId="Nombredelmoderador">
    <w:name w:val="Nombre del moderador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Fechaalaizquierda">
    <w:name w:val="Fecha a la izquierda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36445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Sinespaciado">
    <w:name w:val="No Spacing"/>
    <w:uiPriority w:val="1"/>
    <w:semiHidden/>
    <w:rsid w:val="00557217"/>
  </w:style>
  <w:style w:type="character" w:styleId="nfasis">
    <w:name w:val="Emphasis"/>
    <w:basedOn w:val="Fuentedeprrafopredeter"/>
    <w:uiPriority w:val="20"/>
    <w:semiHidden/>
    <w:rsid w:val="00557217"/>
    <w:rPr>
      <w:i/>
      <w:iCs/>
    </w:rPr>
  </w:style>
  <w:style w:type="paragraph" w:styleId="Encabezado">
    <w:name w:val="header"/>
    <w:basedOn w:val="Normal"/>
    <w:link w:val="Encabezado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4B21"/>
  </w:style>
  <w:style w:type="paragraph" w:styleId="Piedepgina">
    <w:name w:val="footer"/>
    <w:basedOn w:val="Normal"/>
    <w:link w:val="Piedepgina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F2ABCE64-9A73-400F-9D6F-70A044463C7B%7d\%7bD985B05E-E4A3-4F85-B3E2-08D0475E9AA3%7dtf785007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25D63F514B4D93A45251F737EF4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9F02-73F8-41B1-B7FE-EA8D693C8BA8}"/>
      </w:docPartPr>
      <w:docPartBody>
        <w:p w:rsidR="00000000" w:rsidRDefault="004E3CA5">
          <w:pPr>
            <w:pStyle w:val="8325D63F514B4D93A45251F737EF46EC"/>
          </w:pPr>
          <w:r w:rsidRPr="00895B2D">
            <w:rPr>
              <w:lang w:bidi="es-ES"/>
            </w:rPr>
            <w:t>Este certificado se otorga a</w:t>
          </w:r>
        </w:p>
      </w:docPartBody>
    </w:docPart>
    <w:docPart>
      <w:docPartPr>
        <w:name w:val="E5627C0D498541BFB7BE5E686281C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29784-823E-4BE4-BEDC-E3E364241674}"/>
      </w:docPartPr>
      <w:docPartBody>
        <w:p w:rsidR="00000000" w:rsidRDefault="004E3CA5">
          <w:pPr>
            <w:pStyle w:val="E5627C0D498541BFB7BE5E686281C0C8"/>
          </w:pPr>
          <w:r w:rsidRPr="00895B2D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A5"/>
    <w:rsid w:val="004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30C99E585D433E9917D7E950669383">
    <w:name w:val="0E30C99E585D433E9917D7E950669383"/>
  </w:style>
  <w:style w:type="paragraph" w:customStyle="1" w:styleId="8325D63F514B4D93A45251F737EF46EC">
    <w:name w:val="8325D63F514B4D93A45251F737EF46EC"/>
  </w:style>
  <w:style w:type="paragraph" w:customStyle="1" w:styleId="44254AD015364F9A970FC1448779C6A2">
    <w:name w:val="44254AD015364F9A970FC1448779C6A2"/>
  </w:style>
  <w:style w:type="paragraph" w:customStyle="1" w:styleId="DF91B50BC3034399A58328C6960D5FBC">
    <w:name w:val="DF91B50BC3034399A58328C6960D5FBC"/>
  </w:style>
  <w:style w:type="paragraph" w:customStyle="1" w:styleId="6ED2278696D14336BA27D38D1B1D2D52">
    <w:name w:val="6ED2278696D14336BA27D38D1B1D2D52"/>
  </w:style>
  <w:style w:type="paragraph" w:customStyle="1" w:styleId="E5627C0D498541BFB7BE5E686281C0C8">
    <w:name w:val="E5627C0D498541BFB7BE5E686281C0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{D985B05E-E4A3-4F85-B3E2-08D0475E9AA3}tf78500733_win32</Template>
  <TotalTime>0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2025-09-17T16:12:00Z</dcterms:created>
  <dcterms:modified xsi:type="dcterms:W3CDTF">2025-09-17T16:39:00Z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
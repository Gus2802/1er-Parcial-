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ACD7CA" w:themeFill="accent3" w:themeFillTint="9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786"/>
        <w:gridCol w:w="6736"/>
      </w:tblGrid>
      <w:tr w:rsidR="00125AB1" w:rsidRPr="006658C4" w14:paraId="6BF11522" w14:textId="77777777" w:rsidTr="00F124CE">
        <w:trPr>
          <w:tblHeader/>
        </w:trPr>
        <w:tc>
          <w:tcPr>
            <w:tcW w:w="3787" w:type="dxa"/>
            <w:shd w:val="clear" w:color="auto" w:fill="ACD7CA" w:themeFill="accent3" w:themeFillTint="99"/>
            <w:tcMar>
              <w:top w:w="504" w:type="dxa"/>
              <w:right w:w="720" w:type="dxa"/>
            </w:tcMar>
          </w:tcPr>
          <w:p w14:paraId="1788715E" w14:textId="5498D31B" w:rsidR="00125AB1" w:rsidRPr="006658C4" w:rsidRDefault="00F124CE" w:rsidP="00E96C92">
            <w:pPr>
              <w:pStyle w:val="Iniciales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79BA58F" wp14:editId="4F3196C7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-144145</wp:posOffset>
                  </wp:positionV>
                  <wp:extent cx="2266950" cy="1269339"/>
                  <wp:effectExtent l="0" t="0" r="0" b="762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266950" cy="12693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noProof/>
                </w:rPr>
                <w:alias w:val="Iniciales:"/>
                <w:tag w:val="Iniciales:"/>
                <w:id w:val="477349409"/>
                <w:placeholder>
                  <w:docPart w:val="213F30D175374CBD80C1421E7F7A1BD5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>
                  <w:rPr>
                    <w:noProof/>
                    <w:lang w:bidi="es-ES"/>
                  </w:rPr>
                  <w:t>SN</w:t>
                </w:r>
              </w:sdtContent>
            </w:sdt>
          </w:p>
          <w:p w14:paraId="6871E0E3" w14:textId="3170A361" w:rsidR="00125AB1" w:rsidRPr="006658C4" w:rsidRDefault="0054008C" w:rsidP="00125AB1">
            <w:pPr>
              <w:pStyle w:val="Ttulo3"/>
              <w:rPr>
                <w:noProof/>
              </w:rPr>
            </w:pPr>
            <w:sdt>
              <w:sdtPr>
                <w:rPr>
                  <w:noProof/>
                </w:rPr>
                <w:alias w:val="Contacto:"/>
                <w:tag w:val="Contacto:"/>
                <w:id w:val="133533816"/>
                <w:placeholder>
                  <w:docPart w:val="836C367086DC4C909558260E71A3367D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Contacto</w:t>
                </w:r>
              </w:sdtContent>
            </w:sdt>
          </w:p>
          <w:p w14:paraId="73CD5814" w14:textId="1A02E1E5" w:rsidR="00125AB1" w:rsidRDefault="0054008C" w:rsidP="00125AB1">
            <w:pPr>
              <w:rPr>
                <w:noProof/>
              </w:rPr>
            </w:pPr>
            <w:sdt>
              <w:sdtPr>
                <w:rPr>
                  <w:noProof/>
                </w:rPr>
                <w:alias w:val="Escriba la dirección:"/>
                <w:tag w:val="Escriba la dirección:"/>
                <w:id w:val="-1581282289"/>
                <w:placeholder>
                  <w:docPart w:val="4BA3F8B890E54A128F2EC153453ED09F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Dirección</w:t>
                </w:r>
              </w:sdtContent>
            </w:sdt>
          </w:p>
          <w:p w14:paraId="7BA0CAF4" w14:textId="474369B1" w:rsidR="00F124CE" w:rsidRPr="006658C4" w:rsidRDefault="00F124CE" w:rsidP="00125AB1">
            <w:pPr>
              <w:rPr>
                <w:noProof/>
              </w:rPr>
            </w:pPr>
            <w:r>
              <w:rPr>
                <w:noProof/>
              </w:rPr>
              <w:t xml:space="preserve">Ignacio lópez rayon </w:t>
            </w:r>
          </w:p>
          <w:p w14:paraId="27B8DB86" w14:textId="53AF2A71" w:rsidR="00125AB1" w:rsidRPr="006658C4" w:rsidRDefault="00F124CE" w:rsidP="00125AB1">
            <w:pPr>
              <w:rPr>
                <w:noProof/>
              </w:rPr>
            </w:pPr>
            <w:r>
              <w:rPr>
                <w:noProof/>
              </w:rPr>
              <w:t>Estado de México 56585</w:t>
            </w:r>
          </w:p>
          <w:p w14:paraId="79CA58A7" w14:textId="5A1B2251" w:rsidR="00125AB1" w:rsidRPr="006658C4" w:rsidRDefault="00F124CE" w:rsidP="00125AB1">
            <w:pPr>
              <w:rPr>
                <w:noProof/>
              </w:rPr>
            </w:pPr>
            <w:hyperlink r:id="rId9" w:history="1">
              <w:r w:rsidRPr="00FD06D9">
                <w:rPr>
                  <w:rStyle w:val="Hipervnculo"/>
                  <w:noProof/>
                </w:rPr>
                <w:t>gust2802@gmail.com</w:t>
              </w:r>
            </w:hyperlink>
            <w:r>
              <w:rPr>
                <w:noProof/>
              </w:rPr>
              <w:t xml:space="preserve"> </w:t>
            </w:r>
          </w:p>
          <w:p w14:paraId="0CD68EC9" w14:textId="3CE561BD" w:rsidR="00125AB1" w:rsidRDefault="0054008C" w:rsidP="00125AB1">
            <w:pPr>
              <w:rPr>
                <w:noProof/>
              </w:rPr>
            </w:pPr>
            <w:sdt>
              <w:sdtPr>
                <w:rPr>
                  <w:noProof/>
                </w:rPr>
                <w:alias w:val="Escriba el teléfono:"/>
                <w:tag w:val="Escriba el teléfono:"/>
                <w:id w:val="-530416057"/>
                <w:placeholder>
                  <w:docPart w:val="13AC2D30A5A44AF0A404140A680B73BD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Teléfono</w:t>
                </w:r>
              </w:sdtContent>
            </w:sdt>
          </w:p>
          <w:p w14:paraId="62B7E89D" w14:textId="51521267" w:rsidR="00F124CE" w:rsidRPr="006658C4" w:rsidRDefault="00F124CE" w:rsidP="00125AB1">
            <w:pPr>
              <w:rPr>
                <w:noProof/>
              </w:rPr>
            </w:pPr>
            <w:r>
              <w:rPr>
                <w:noProof/>
              </w:rPr>
              <w:t>5617692746</w:t>
            </w:r>
          </w:p>
        </w:tc>
        <w:tc>
          <w:tcPr>
            <w:tcW w:w="6739" w:type="dxa"/>
            <w:shd w:val="clear" w:color="auto" w:fill="ACD7CA" w:themeFill="accent3" w:themeFillTint="99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351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4735"/>
            </w:tblGrid>
            <w:tr w:rsidR="00125AB1" w:rsidRPr="006658C4" w14:paraId="11B43585" w14:textId="77777777" w:rsidTr="00F124CE">
              <w:trPr>
                <w:trHeight w:hRule="exact" w:val="1204"/>
                <w:tblHeader/>
              </w:trPr>
              <w:tc>
                <w:tcPr>
                  <w:tcW w:w="4736" w:type="dxa"/>
                  <w:vAlign w:val="center"/>
                </w:tcPr>
                <w:p w14:paraId="4463C93E" w14:textId="5E3CCB64" w:rsidR="00125AB1" w:rsidRPr="00F124CE" w:rsidRDefault="0054008C" w:rsidP="00F124CE">
                  <w:pPr>
                    <w:pStyle w:val="Ttulo1"/>
                    <w:outlineLvl w:val="0"/>
                    <w:rPr>
                      <w:noProof/>
                    </w:rPr>
                  </w:pPr>
                  <w:sdt>
                    <w:sdtPr>
                      <w:alias w:val="Escriba su nombre:"/>
                      <w:tag w:val="Escriba su nombre:"/>
                      <w:id w:val="-1312861891"/>
                      <w:placeholder>
                        <w:docPart w:val="EBCE747F6074420ABC7127130947888F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124CE" w:rsidRPr="00F124CE">
                        <w:t>De LE LA ROSA LÓPEZ GUSTAVO</w:t>
                      </w:r>
                    </w:sdtContent>
                  </w:sdt>
                </w:p>
                <w:p w14:paraId="432C332E" w14:textId="77777777" w:rsidR="00125AB1" w:rsidRPr="006658C4" w:rsidRDefault="0054008C" w:rsidP="00C56A6F">
                  <w:pPr>
                    <w:pStyle w:val="Ttulo2"/>
                    <w:outlineLvl w:val="1"/>
                    <w:rPr>
                      <w:noProof/>
                    </w:rPr>
                  </w:pPr>
                  <w:sdt>
                    <w:sdtPr>
                      <w:rPr>
                        <w:noProof/>
                      </w:rPr>
                      <w:alias w:val="Escriba la profesión o el sector:"/>
                      <w:tag w:val="Escriba la profesión o el sector:"/>
                      <w:id w:val="-596704785"/>
                      <w:placeholder>
                        <w:docPart w:val="E030CA26F2A74BFFB389C7F797D55078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25981">
                        <w:rPr>
                          <w:noProof/>
                          <w:lang w:bidi="es-ES"/>
                        </w:rPr>
                        <w:t>Profesión o sector</w:t>
                      </w:r>
                    </w:sdtContent>
                  </w:sdt>
                  <w:r w:rsidR="00125981">
                    <w:rPr>
                      <w:noProof/>
                      <w:lang w:bidi="es-ES"/>
                    </w:rPr>
                    <w:t xml:space="preserve"> | </w:t>
                  </w:r>
                  <w:sdt>
                    <w:sdtPr>
                      <w:rPr>
                        <w:noProof/>
                      </w:rPr>
                      <w:alias w:val="Vínculo a otras propiedades en línea:"/>
                      <w:tag w:val="Vínculo a otras propiedades en línea:"/>
                      <w:id w:val="1480037238"/>
                      <w:placeholder>
                        <w:docPart w:val="08F718B1A52F4985A042076321FFD8FF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25AB1" w:rsidRPr="006658C4">
                        <w:rPr>
                          <w:noProof/>
                          <w:lang w:bidi="es-ES"/>
                        </w:rPr>
                        <w:t>Vínculo a otras propiedades en línea: Cartera, sitio web o blog</w:t>
                      </w:r>
                    </w:sdtContent>
                  </w:sdt>
                </w:p>
              </w:tc>
            </w:tr>
          </w:tbl>
          <w:sdt>
            <w:sdtPr>
              <w:rPr>
                <w:noProof/>
              </w:rPr>
              <w:alias w:val="Escriba el nombre del destinatario:"/>
              <w:tag w:val="Escriba el nombre del destinatario:"/>
              <w:id w:val="-1172632310"/>
              <w:placeholder>
                <w:docPart w:val="7BF59D2590614159B0971203CBC57A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14:paraId="4975DF92" w14:textId="61F6E38F" w:rsidR="00125AB1" w:rsidRPr="00125981" w:rsidRDefault="00F124CE" w:rsidP="00125981">
                <w:pPr>
                  <w:pStyle w:val="Ttulo3"/>
                  <w:rPr>
                    <w:noProof/>
                  </w:rPr>
                </w:pPr>
                <w:r>
                  <w:rPr>
                    <w:noProof/>
                  </w:rPr>
                  <w:t>A TODA LA COMUIDAD POLITECNICA</w:t>
                </w:r>
              </w:p>
            </w:sdtContent>
          </w:sdt>
          <w:p w14:paraId="4A0EBCFB" w14:textId="518C1F8B" w:rsidR="00125AB1" w:rsidRPr="006658C4" w:rsidRDefault="00125AB1" w:rsidP="00125AB1">
            <w:pPr>
              <w:pStyle w:val="Ttulo4"/>
              <w:rPr>
                <w:noProof/>
              </w:rPr>
            </w:pPr>
          </w:p>
          <w:p w14:paraId="3274B3F7" w14:textId="6D6FFB3D" w:rsidR="00125AB1" w:rsidRPr="006658C4" w:rsidRDefault="00125AB1" w:rsidP="00125AB1">
            <w:pPr>
              <w:pStyle w:val="Fecha"/>
              <w:rPr>
                <w:noProof/>
              </w:rPr>
            </w:pPr>
          </w:p>
          <w:p w14:paraId="4228C8D9" w14:textId="5D5D2322" w:rsidR="00125AB1" w:rsidRPr="006658C4" w:rsidRDefault="00125AB1" w:rsidP="00125AB1">
            <w:pPr>
              <w:pStyle w:val="Saludo"/>
              <w:rPr>
                <w:noProof/>
              </w:rPr>
            </w:pPr>
            <w:r w:rsidRPr="006658C4">
              <w:rPr>
                <w:noProof/>
                <w:lang w:bidi="es-ES"/>
              </w:rPr>
              <w:t xml:space="preserve">Estimado/a </w:t>
            </w:r>
            <w:sdt>
              <w:sdtPr>
                <w:rPr>
                  <w:noProof/>
                </w:rPr>
                <w:alias w:val="Escriba el nombre del destinatario:"/>
                <w:tag w:val="Escriba el nombre del destinatario:"/>
                <w:id w:val="-1139955490"/>
                <w:placeholder>
                  <w:docPart w:val="8DFE4CE9D13F4F44B7B0CCA6EAAEDE5C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 w:multiLine="1"/>
              </w:sdtPr>
              <w:sdtEndPr/>
              <w:sdtContent>
                <w:r w:rsidR="00F124CE">
                  <w:rPr>
                    <w:noProof/>
                  </w:rPr>
                  <w:t>A TODA LA COMUIDAD POLITECNICA</w:t>
                </w:r>
              </w:sdtContent>
            </w:sdt>
            <w:r w:rsidRPr="006658C4">
              <w:rPr>
                <w:noProof/>
                <w:lang w:bidi="es-ES"/>
              </w:rPr>
              <w:t>:</w:t>
            </w:r>
          </w:p>
          <w:p w14:paraId="0B95D76F" w14:textId="23DE1404" w:rsidR="00125AB1" w:rsidRDefault="00F124CE" w:rsidP="00F124CE">
            <w:pPr>
              <w:rPr>
                <w:noProof/>
              </w:rPr>
            </w:pPr>
            <w:r>
              <w:rPr>
                <w:noProof/>
              </w:rPr>
              <w:t>Se les hace la invitación sobre la exhibición de coches de lujo que sera el día 19 de septiembre de 2025 todo el día en la Escuela Superior de Comercio y Administración unidad Santo Tomas.</w:t>
            </w:r>
          </w:p>
          <w:p w14:paraId="19B2B5B9" w14:textId="3A6B0660" w:rsidR="00F124CE" w:rsidRDefault="00F124CE" w:rsidP="00F124CE">
            <w:pPr>
              <w:rPr>
                <w:noProof/>
              </w:rPr>
            </w:pPr>
            <w:r>
              <w:rPr>
                <w:noProof/>
              </w:rPr>
              <w:t>El acceso se les dara con previo registro para poder ordenar a todos los alumnos solicitados.</w:t>
            </w:r>
          </w:p>
          <w:p w14:paraId="36E06F49" w14:textId="5B1A1843" w:rsidR="00F124CE" w:rsidRDefault="00F124CE" w:rsidP="00F124CE">
            <w:pPr>
              <w:rPr>
                <w:noProof/>
              </w:rPr>
            </w:pPr>
          </w:p>
          <w:p w14:paraId="1321ACE4" w14:textId="0DF2658C" w:rsidR="00F124CE" w:rsidRDefault="00F124CE" w:rsidP="00F124CE">
            <w:pPr>
              <w:rPr>
                <w:noProof/>
              </w:rPr>
            </w:pPr>
          </w:p>
          <w:p w14:paraId="272E609C" w14:textId="393D15B7" w:rsidR="00F124CE" w:rsidRDefault="00F124CE" w:rsidP="00F124CE">
            <w:pPr>
              <w:rPr>
                <w:noProof/>
              </w:rPr>
            </w:pPr>
          </w:p>
          <w:p w14:paraId="7776ED89" w14:textId="28839BBB" w:rsidR="00F124CE" w:rsidRDefault="00F124CE" w:rsidP="00F124CE">
            <w:pPr>
              <w:rPr>
                <w:noProof/>
              </w:rPr>
            </w:pPr>
          </w:p>
          <w:p w14:paraId="5BFA0B41" w14:textId="228EB0E7" w:rsidR="00F124CE" w:rsidRDefault="00F124CE" w:rsidP="00F124CE">
            <w:pPr>
              <w:rPr>
                <w:noProof/>
              </w:rPr>
            </w:pPr>
          </w:p>
          <w:p w14:paraId="57256429" w14:textId="5080555B" w:rsidR="00F124CE" w:rsidRDefault="00F124CE" w:rsidP="00F124CE">
            <w:pPr>
              <w:rPr>
                <w:noProof/>
              </w:rPr>
            </w:pPr>
          </w:p>
          <w:p w14:paraId="66576371" w14:textId="418EC8A8" w:rsidR="00F124CE" w:rsidRDefault="00F124CE" w:rsidP="00F124CE">
            <w:pPr>
              <w:rPr>
                <w:noProof/>
              </w:rPr>
            </w:pPr>
          </w:p>
          <w:p w14:paraId="1DB4B05F" w14:textId="37DEF019" w:rsidR="00F124CE" w:rsidRDefault="00F124CE" w:rsidP="00F124CE">
            <w:pPr>
              <w:rPr>
                <w:noProof/>
              </w:rPr>
            </w:pPr>
          </w:p>
          <w:p w14:paraId="7EADC2C6" w14:textId="6B162202" w:rsidR="00F124CE" w:rsidRDefault="00F124CE" w:rsidP="00F124CE">
            <w:pPr>
              <w:rPr>
                <w:noProof/>
              </w:rPr>
            </w:pPr>
          </w:p>
          <w:p w14:paraId="4B239F23" w14:textId="309CD7A9" w:rsidR="00F124CE" w:rsidRDefault="00F124CE" w:rsidP="00F124CE">
            <w:pPr>
              <w:rPr>
                <w:noProof/>
              </w:rPr>
            </w:pPr>
          </w:p>
          <w:p w14:paraId="0C0A2EFC" w14:textId="7DB9430C" w:rsidR="00F124CE" w:rsidRDefault="00F124CE" w:rsidP="00F124CE">
            <w:pPr>
              <w:rPr>
                <w:noProof/>
              </w:rPr>
            </w:pPr>
          </w:p>
          <w:p w14:paraId="474E2AD4" w14:textId="77777777" w:rsidR="00F124CE" w:rsidRPr="006658C4" w:rsidRDefault="00F124CE" w:rsidP="00F124CE">
            <w:pPr>
              <w:rPr>
                <w:noProof/>
              </w:rPr>
            </w:pPr>
          </w:p>
          <w:p w14:paraId="0E766185" w14:textId="77777777" w:rsidR="00125AB1" w:rsidRPr="006658C4" w:rsidRDefault="0054008C" w:rsidP="00125AB1">
            <w:pPr>
              <w:pStyle w:val="Cierre"/>
              <w:rPr>
                <w:noProof/>
              </w:rPr>
            </w:pPr>
            <w:sdt>
              <w:sdtPr>
                <w:rPr>
                  <w:noProof/>
                </w:rPr>
                <w:alias w:val="Atentamente:"/>
                <w:tag w:val="Atentamente:"/>
                <w:id w:val="1448966695"/>
                <w:placeholder>
                  <w:docPart w:val="480D8C1A764F4FA695F4A22457E30BFF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Atentamente</w:t>
                </w:r>
              </w:sdtContent>
            </w:sdt>
            <w:r w:rsidR="00125AB1" w:rsidRPr="006658C4">
              <w:rPr>
                <w:noProof/>
                <w:lang w:bidi="es-ES"/>
              </w:rPr>
              <w:t>,</w:t>
            </w:r>
          </w:p>
          <w:sdt>
            <w:sdtPr>
              <w:rPr>
                <w:noProof/>
              </w:rPr>
              <w:alias w:val="Escriba su nombre:"/>
              <w:tag w:val="Escriba su nombre:"/>
              <w:id w:val="1307041948"/>
              <w:placeholder>
                <w:docPart w:val="33526DBBDA6E429C8B697FEF88AC53CF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EndPr/>
            <w:sdtContent>
              <w:p w14:paraId="6E87D486" w14:textId="398DEEA7" w:rsidR="004D7F4E" w:rsidRPr="00EF7109" w:rsidRDefault="00F124CE" w:rsidP="003A05FE">
                <w:pPr>
                  <w:pStyle w:val="Firma"/>
                  <w:rPr>
                    <w:noProof/>
                  </w:rPr>
                </w:pPr>
                <w:r>
                  <w:rPr>
                    <w:noProof/>
                  </w:rPr>
                  <w:t>De LE LA ROSA LÓPEZ GUSTAVO</w:t>
                </w:r>
              </w:p>
            </w:sdtContent>
          </w:sdt>
        </w:tc>
      </w:tr>
    </w:tbl>
    <w:p w14:paraId="1AC4AE51" w14:textId="0843DBCC" w:rsidR="00621FD0" w:rsidRDefault="00621FD0" w:rsidP="00EF7109">
      <w:pPr>
        <w:pStyle w:val="Sinespaciado"/>
        <w:rPr>
          <w:noProof/>
        </w:rPr>
      </w:pPr>
    </w:p>
    <w:p w14:paraId="066021BC" w14:textId="77777777" w:rsidR="00621FD0" w:rsidRDefault="00621FD0" w:rsidP="00FA2A6A">
      <w:pPr>
        <w:rPr>
          <w:noProof/>
        </w:rPr>
      </w:pPr>
    </w:p>
    <w:sectPr w:rsidR="00621FD0" w:rsidSect="005666E8">
      <w:headerReference w:type="default" r:id="rId10"/>
      <w:footerReference w:type="default" r:id="rId11"/>
      <w:footerReference w:type="first" r:id="rId12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EE51D" w14:textId="77777777" w:rsidR="0054008C" w:rsidRDefault="0054008C" w:rsidP="00713050">
      <w:pPr>
        <w:spacing w:line="240" w:lineRule="auto"/>
      </w:pPr>
      <w:r>
        <w:separator/>
      </w:r>
    </w:p>
  </w:endnote>
  <w:endnote w:type="continuationSeparator" w:id="0">
    <w:p w14:paraId="2EDF4876" w14:textId="77777777" w:rsidR="0054008C" w:rsidRDefault="0054008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30"/>
      <w:gridCol w:w="2630"/>
      <w:gridCol w:w="2631"/>
      <w:gridCol w:w="2631"/>
    </w:tblGrid>
    <w:tr w:rsidR="00C2098A" w14:paraId="69E80E4A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6D23831" w14:textId="77777777" w:rsidR="00C2098A" w:rsidRDefault="00CA3DF1" w:rsidP="00684488">
          <w:pPr>
            <w:pStyle w:val="Piedepgina"/>
            <w:rPr>
              <w:noProof/>
            </w:rPr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70845153" wp14:editId="1F30C382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36C56D8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Se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GaDU&#10;nl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3494ba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9C29C4C" w14:textId="77777777"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2CC90A80" wp14:editId="37A493C9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12DE2FB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JQm/zS2EgAALGUAAA4AAAAAAAAAAAAA&#10;AAAALgIAAGRycy9lMm9Eb2MueG1sUEsBAi0AFAAGAAgAAAAhAGhHG9DYAAAAAwEAAA8AAAAAAAAA&#10;AAAAAAAAEBUAAGRycy9kb3ducmV2LnhtbFBLBQYAAAAABAAEAPMAAAAV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3494ba [3204]" strokecolor="#3494ba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9F2EA0D" w14:textId="77777777"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3FC66434" wp14:editId="38FF0518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4BFED7F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4pPxEAAMh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DfGnik/EQAAyF0AAA4AAAAAAAAAAAAAAAAALgIAAGRycy9lMm9Eb2MueG1sUEsBAi0AFAAGAAgA&#10;AAAhAGhHG9DYAAAAAwEAAA8AAAAAAAAAAAAAAAAAmRMAAGRycy9kb3ducmV2LnhtbFBLBQYAAAAA&#10;BAAEAPMAAACe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3494ba [3204]" strokecolor="#3494ba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709B16B" w14:textId="77777777"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2A733A45" wp14:editId="218F26A9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FF3FE7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le3QdKz4xwEnKkuiYOOcxBw9TrOgTxBOk5CwBPtOQny9O05DbKf3HssiGur5zzITnzPaZAXfs95&#10;kCOMntMg70o950EOf3pOg7xl9pyGQGyWcxrkDV3lnIdQ6MiJCBw4mBlsqsuBrco5F4ETEb4kEyhG&#10;3SrnbARObJVzPpTk8Kic8xHwKKAiGx+PV5BJmjMgw84lRdafjjYrgncZEmOUyaIkyWk8U5qKUiRI&#10;Yb13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+f16mmVoV79gb4Dr3G4kGvp3mZPqH5SQS3b&#10;2Tf0ycP4cft+1JgL+Zjkzmr76aI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jv/bmcgRAAD9YwAADgAAAAAAAAAAAAAAAAAuAgAAZHJz&#10;L2Uyb0RvYy54bWxQSwECLQAUAAYACAAAACEAaEcb0NgAAAADAQAADwAAAAAAAAAAAAAAAAAiFAAA&#10;ZHJzL2Rvd25yZXYueG1sUEsFBgAAAAAEAAQA8wAAACcVAAAAAA=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3494ba [3204]" strokecolor="#3494ba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6DEAF7F7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Correo electrónico:"/>
            <w:tag w:val="Dirección de correo electrónico:"/>
            <w:id w:val="-397436059"/>
            <w:placeholder>
              <w:docPart w:val="836C367086DC4C909558260E71A3367D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06792479" w14:textId="70474457" w:rsidR="00684488" w:rsidRPr="00CA3DF1" w:rsidRDefault="00C036F9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</w:rPr>
                <w:t>gust2802@gmail.com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Controlador de Twitter:"/>
            <w:tag w:val="Controlador de Twitter:"/>
            <w:id w:val="-944924592"/>
            <w:placeholder>
              <w:docPart w:val="809234FC4D6D4F69B909A49A73B548B7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7078E589" w14:textId="77777777" w:rsidR="00684488" w:rsidRPr="00C2098A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Controlador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Teléfono:"/>
            <w:tag w:val="Teléfono:"/>
            <w:id w:val="-1695224144"/>
            <w:placeholder>
              <w:docPart w:val="13AC2D30A5A44AF0A404140A680B73BD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690A9FB8" w14:textId="1D7E7CD3" w:rsidR="00684488" w:rsidRPr="00C2098A" w:rsidRDefault="00C036F9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</w:rPr>
                <w:t>5617692746</w:t>
              </w:r>
              <w:r>
                <w:rPr>
                  <w:noProof/>
                </w:rPr>
                <w:br/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Dirección URL de LinkedIn:"/>
            <w:tag w:val="Dirección URL de LinkedIn:"/>
            <w:id w:val="827485106"/>
            <w:placeholder>
              <w:docPart w:val="E030CA26F2A74BFFB389C7F797D55078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79E45DC" w14:textId="2B8C1F0E" w:rsidR="00684488" w:rsidRPr="00C2098A" w:rsidRDefault="00C036F9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</w:rPr>
                <w:t>De La ROSA LÓPEZ GUSTAVO</w:t>
              </w:r>
            </w:p>
          </w:sdtContent>
        </w:sdt>
      </w:tc>
    </w:tr>
  </w:tbl>
  <w:sdt>
    <w:sdtPr>
      <w:rPr>
        <w:noProof/>
      </w:rPr>
      <w:id w:val="-760293623"/>
      <w:docPartObj>
        <w:docPartGallery w:val="Page Numbers (Bottom of Page)"/>
        <w:docPartUnique/>
      </w:docPartObj>
    </w:sdtPr>
    <w:sdtEndPr/>
    <w:sdtContent>
      <w:p w14:paraId="6A379FE9" w14:textId="77777777" w:rsidR="00C2098A" w:rsidRDefault="00217980" w:rsidP="00217980">
        <w:pPr>
          <w:pStyle w:val="Piedepgina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FA2A6A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2630"/>
      <w:gridCol w:w="2630"/>
      <w:gridCol w:w="2631"/>
      <w:gridCol w:w="2631"/>
    </w:tblGrid>
    <w:tr w:rsidR="00217980" w14:paraId="3969608C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D048AAA" w14:textId="77777777" w:rsidR="00217980" w:rsidRDefault="00217980" w:rsidP="00217980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0BCAE0B6" wp14:editId="011B6C41">
                    <wp:extent cx="329184" cy="329184"/>
                    <wp:effectExtent l="0" t="0" r="0" b="0"/>
                    <wp:docPr id="27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48868C9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O98kH5FCAAANzkAAA4AAAAA&#10;AAAAAAAAAAAALgIAAGRycy9lMm9Eb2MueG1sUEsBAi0AFAAGAAgAAAAhAGhHG9DYAAAAAwEAAA8A&#10;AAAAAAAAAAAAAAAAnwoAAGRycy9kb3ducmV2LnhtbFBLBQYAAAAABAAEAPMAAACkCwAAAAA=&#10;">
                    <o:lock v:ext="edit" aspectratio="t"/>
                    <v:oval id="E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3494ba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2486437" w14:textId="5E01A885" w:rsidR="00217980" w:rsidRDefault="00217980" w:rsidP="00217980">
          <w:pPr>
            <w:pStyle w:val="Piedepgina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395E42" w14:textId="3EB76160" w:rsidR="00217980" w:rsidRDefault="00217980" w:rsidP="00217980">
          <w:pPr>
            <w:pStyle w:val="Piedepgina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9E1E05F" w14:textId="3154E067" w:rsidR="00217980" w:rsidRDefault="00217980" w:rsidP="00217980">
          <w:pPr>
            <w:pStyle w:val="Piedepgina"/>
          </w:pPr>
        </w:p>
      </w:tc>
    </w:tr>
    <w:tr w:rsidR="00217980" w14:paraId="75D9706B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Dirección de correo electrónico:"/>
            <w:id w:val="-555553949"/>
            <w:placeholder>
              <w:docPart w:val="213F30D175374CBD80C1421E7F7A1BD5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1AA9B201" w14:textId="7535D033" w:rsidR="00811117" w:rsidRPr="00CA3DF1" w:rsidRDefault="00C036F9" w:rsidP="00811117">
              <w:pPr>
                <w:pStyle w:val="Piedepgina"/>
              </w:pPr>
              <w:r>
                <w:t>gust2802@gmail.com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ntrolador de Twitter:"/>
            <w:tag w:val="Controlador de Twitter:"/>
            <w:id w:val="-1398894537"/>
            <w:placeholder>
              <w:docPart w:val="4BA3F8B890E54A128F2EC153453ED09F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7B1E8D5A" w14:textId="006E5437" w:rsidR="00811117" w:rsidRPr="00C2098A" w:rsidRDefault="00C036F9" w:rsidP="00217980">
              <w:pPr>
                <w:pStyle w:val="Piedepgina"/>
              </w:pPr>
              <w:r w:rsidRPr="006658C4">
                <w:rPr>
                  <w:noProof/>
                  <w:lang w:bidi="es-ES"/>
                </w:rPr>
                <w:t>Dirección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-292758089"/>
            <w:placeholder>
              <w:docPart w:val="D69D02B1CCCA4EFEBC18D311A338C38A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5E21B05A" w14:textId="010A8516" w:rsidR="00811117" w:rsidRPr="00C2098A" w:rsidRDefault="00C036F9" w:rsidP="00217980">
              <w:pPr>
                <w:pStyle w:val="Piedepgina"/>
              </w:pPr>
              <w:r>
                <w:t>5617692746</w:t>
              </w:r>
              <w:r>
                <w:br/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762568074"/>
            <w:placeholder>
              <w:docPart w:val="EBCE747F6074420ABC7127130947888F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D7753DF" w14:textId="0E0896F8" w:rsidR="00811117" w:rsidRPr="00C2098A" w:rsidRDefault="00C036F9" w:rsidP="00217980">
              <w:pPr>
                <w:pStyle w:val="Piedepgina"/>
              </w:pPr>
              <w:r>
                <w:t>De La ROSA LÓPEZ GUSTAVO</w:t>
              </w:r>
            </w:p>
          </w:sdtContent>
        </w:sdt>
      </w:tc>
    </w:tr>
  </w:tbl>
  <w:p w14:paraId="31BAB3FB" w14:textId="77777777"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C5A39" w14:textId="77777777" w:rsidR="0054008C" w:rsidRDefault="0054008C" w:rsidP="00713050">
      <w:pPr>
        <w:spacing w:line="240" w:lineRule="auto"/>
      </w:pPr>
      <w:r>
        <w:separator/>
      </w:r>
    </w:p>
  </w:footnote>
  <w:footnote w:type="continuationSeparator" w:id="0">
    <w:p w14:paraId="70B161F2" w14:textId="77777777" w:rsidR="0054008C" w:rsidRDefault="0054008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786"/>
      <w:gridCol w:w="6736"/>
    </w:tblGrid>
    <w:tr w:rsidR="00125981" w:rsidRPr="00F207C0" w14:paraId="33570364" w14:textId="77777777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14:paraId="06CAAD2E" w14:textId="77777777" w:rsidR="00125981" w:rsidRPr="00F207C0" w:rsidRDefault="0054008C" w:rsidP="00F328B4">
          <w:pPr>
            <w:pStyle w:val="Iniciales"/>
            <w:rPr>
              <w:noProof/>
            </w:rPr>
          </w:pPr>
          <w:sdt>
            <w:sdtPr>
              <w:rPr>
                <w:noProof/>
              </w:rPr>
              <w:alias w:val="Iniciales:"/>
              <w:tag w:val="Iniciales:"/>
              <w:id w:val="-671179607"/>
              <w:placeholder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E21E0D">
                <w:rPr>
                  <w:noProof/>
                  <w:lang w:bidi="es-ES"/>
                </w:rPr>
                <w:t>SN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736"/>
          </w:tblGrid>
          <w:tr w:rsidR="00125981" w14:paraId="1161D5B6" w14:textId="77777777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8627C0E" w14:textId="2381DCCE" w:rsidR="00125981" w:rsidRPr="00EF7109" w:rsidRDefault="0054008C" w:rsidP="00EF7109">
                <w:pPr>
                  <w:pStyle w:val="Ttulo1"/>
                  <w:outlineLvl w:val="0"/>
                  <w:rPr>
                    <w:noProof/>
                  </w:rPr>
                </w:pPr>
                <w:sdt>
                  <w:sdtPr>
                    <w:rPr>
                      <w:noProof/>
                    </w:rPr>
                    <w:alias w:val="Escriba su nombre:"/>
                    <w:tag w:val="Escriba su nombre:"/>
                    <w:id w:val="1464918600"/>
                    <w:placeholder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F124CE">
                      <w:rPr>
                        <w:noProof/>
                      </w:rPr>
                      <w:t>De LE LA ROSA LÓPEZ GUSTAVO</w:t>
                    </w:r>
                  </w:sdtContent>
                </w:sdt>
              </w:p>
              <w:p w14:paraId="653DDD5B" w14:textId="77777777" w:rsidR="00125981" w:rsidRDefault="0054008C" w:rsidP="00125981">
                <w:pPr>
                  <w:pStyle w:val="Ttulo2"/>
                  <w:outlineLvl w:val="1"/>
                  <w:rPr>
                    <w:noProof/>
                  </w:rPr>
                </w:pPr>
                <w:sdt>
                  <w:sdtPr>
                    <w:rPr>
                      <w:noProof/>
                    </w:rPr>
                    <w:alias w:val="Profesión o sector:"/>
                    <w:tag w:val="Profesión o sector:"/>
                    <w:id w:val="1328027245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>
                      <w:rPr>
                        <w:noProof/>
                        <w:lang w:bidi="es-ES"/>
                      </w:rPr>
                      <w:t>Profesión o sector</w:t>
                    </w:r>
                  </w:sdtContent>
                </w:sdt>
                <w:r w:rsidR="00125981">
                  <w:rPr>
                    <w:noProof/>
                    <w:lang w:bidi="es-ES"/>
                  </w:rPr>
                  <w:t xml:space="preserve"> | </w:t>
                </w:r>
                <w:sdt>
                  <w:sdtPr>
                    <w:rPr>
                      <w:noProof/>
                    </w:rPr>
                    <w:alias w:val="Vínculo a otras propiedades en línea:"/>
                    <w:tag w:val="Vínculo a otras propiedades en línea:"/>
                    <w:id w:val="-186088565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 w:rsidRPr="009B3C40">
                      <w:rPr>
                        <w:noProof/>
                        <w:lang w:bidi="es-ES"/>
                      </w:rPr>
                      <w:t>Vínculo a otras propiedades en línea: Cartera, sitio web o blog</w:t>
                    </w:r>
                  </w:sdtContent>
                </w:sdt>
              </w:p>
            </w:tc>
          </w:tr>
        </w:tbl>
        <w:p w14:paraId="71505EF0" w14:textId="77777777" w:rsidR="00125981" w:rsidRPr="00F207C0" w:rsidRDefault="00125981" w:rsidP="00125981">
          <w:pPr>
            <w:rPr>
              <w:noProof/>
            </w:rPr>
          </w:pPr>
        </w:p>
      </w:tc>
    </w:tr>
  </w:tbl>
  <w:p w14:paraId="2C29E3E1" w14:textId="77777777" w:rsidR="00217980" w:rsidRDefault="00FA2A6A">
    <w:pPr>
      <w:pStyle w:val="Encabezado"/>
      <w:rPr>
        <w:noProof/>
      </w:rPr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C13CD13" wp14:editId="0EAF2753">
              <wp:simplePos x="0" y="0"/>
              <wp:positionH relativeFrom="column">
                <wp:posOffset>0</wp:posOffset>
              </wp:positionH>
              <wp:positionV relativeFrom="paragraph">
                <wp:posOffset>-1860550</wp:posOffset>
              </wp:positionV>
              <wp:extent cx="6665965" cy="1810512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965" cy="1810512"/>
                        <a:chOff x="0" y="0"/>
                        <a:chExt cx="6665965" cy="1810512"/>
                      </a:xfrm>
                    </wpg:grpSpPr>
                    <wps:wsp>
                      <wps:cNvPr id="7" name="Rectángulo roj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l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roj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AB9AF3" id="Grupo 3" o:spid="_x0000_s1026" style="position:absolute;margin-left:0;margin-top:-146.5pt;width:524.9pt;height:142.55pt;z-index:-251655168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">
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3494ba [3204]" stroked="f" strokeweight="1pt"/>
              <v:oval id="Círculo bl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roj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3494ba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34314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CE"/>
    <w:rsid w:val="00022E2F"/>
    <w:rsid w:val="000353A6"/>
    <w:rsid w:val="0006350A"/>
    <w:rsid w:val="000B0C2C"/>
    <w:rsid w:val="000E5C48"/>
    <w:rsid w:val="0011675E"/>
    <w:rsid w:val="00125981"/>
    <w:rsid w:val="00125AB1"/>
    <w:rsid w:val="00135EC8"/>
    <w:rsid w:val="00151C62"/>
    <w:rsid w:val="00184BAC"/>
    <w:rsid w:val="00193DDE"/>
    <w:rsid w:val="001B403A"/>
    <w:rsid w:val="00217980"/>
    <w:rsid w:val="00223B22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D45C6"/>
    <w:rsid w:val="00313E86"/>
    <w:rsid w:val="00364079"/>
    <w:rsid w:val="00375460"/>
    <w:rsid w:val="003A05FE"/>
    <w:rsid w:val="004077FB"/>
    <w:rsid w:val="00424DD9"/>
    <w:rsid w:val="00443F85"/>
    <w:rsid w:val="004717C5"/>
    <w:rsid w:val="004A7665"/>
    <w:rsid w:val="004D4DB9"/>
    <w:rsid w:val="004D7F4E"/>
    <w:rsid w:val="0054008C"/>
    <w:rsid w:val="00543DB7"/>
    <w:rsid w:val="0055382B"/>
    <w:rsid w:val="005666E8"/>
    <w:rsid w:val="005A530F"/>
    <w:rsid w:val="005D4417"/>
    <w:rsid w:val="00610578"/>
    <w:rsid w:val="00621FD0"/>
    <w:rsid w:val="00641630"/>
    <w:rsid w:val="006658C4"/>
    <w:rsid w:val="00674A6E"/>
    <w:rsid w:val="00684488"/>
    <w:rsid w:val="006A3CE7"/>
    <w:rsid w:val="006C4C50"/>
    <w:rsid w:val="006E1DC7"/>
    <w:rsid w:val="006E7384"/>
    <w:rsid w:val="00706F7F"/>
    <w:rsid w:val="00713050"/>
    <w:rsid w:val="00746F7F"/>
    <w:rsid w:val="007623E5"/>
    <w:rsid w:val="00796BFE"/>
    <w:rsid w:val="007C16C5"/>
    <w:rsid w:val="007C7C1A"/>
    <w:rsid w:val="00811117"/>
    <w:rsid w:val="00864D4A"/>
    <w:rsid w:val="008A1907"/>
    <w:rsid w:val="008C44E9"/>
    <w:rsid w:val="008E1D0F"/>
    <w:rsid w:val="009D6855"/>
    <w:rsid w:val="009F75B3"/>
    <w:rsid w:val="00A056FC"/>
    <w:rsid w:val="00A238EE"/>
    <w:rsid w:val="00A3627D"/>
    <w:rsid w:val="00A42540"/>
    <w:rsid w:val="00A961DC"/>
    <w:rsid w:val="00AD22CE"/>
    <w:rsid w:val="00B56E1F"/>
    <w:rsid w:val="00B60A88"/>
    <w:rsid w:val="00B66BFE"/>
    <w:rsid w:val="00BF65DF"/>
    <w:rsid w:val="00C018EF"/>
    <w:rsid w:val="00C036F9"/>
    <w:rsid w:val="00C05502"/>
    <w:rsid w:val="00C2098A"/>
    <w:rsid w:val="00C20CF3"/>
    <w:rsid w:val="00C57D37"/>
    <w:rsid w:val="00C7741E"/>
    <w:rsid w:val="00CA3DF1"/>
    <w:rsid w:val="00CA4581"/>
    <w:rsid w:val="00CA56C1"/>
    <w:rsid w:val="00CE18D5"/>
    <w:rsid w:val="00D123DB"/>
    <w:rsid w:val="00D87154"/>
    <w:rsid w:val="00E024C9"/>
    <w:rsid w:val="00E21E0D"/>
    <w:rsid w:val="00E22E87"/>
    <w:rsid w:val="00E8007E"/>
    <w:rsid w:val="00E96C92"/>
    <w:rsid w:val="00EF7109"/>
    <w:rsid w:val="00F124CE"/>
    <w:rsid w:val="00F207C0"/>
    <w:rsid w:val="00F20AE5"/>
    <w:rsid w:val="00F30A68"/>
    <w:rsid w:val="00F328B4"/>
    <w:rsid w:val="00F645C7"/>
    <w:rsid w:val="00F87ECA"/>
    <w:rsid w:val="00F9000F"/>
    <w:rsid w:val="00FA2A6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C4D55"/>
  <w15:chartTrackingRefBased/>
  <w15:docId w15:val="{6D525DA6-3EC8-4AB2-B0AB-42D08707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82B"/>
  </w:style>
  <w:style w:type="paragraph" w:styleId="Ttulo1">
    <w:name w:val="heading 1"/>
    <w:basedOn w:val="Normal"/>
    <w:link w:val="Ttulo1C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5382B"/>
    <w:pPr>
      <w:keepNext/>
      <w:keepLines/>
      <w:pBdr>
        <w:bottom w:val="single" w:sz="48" w:space="1" w:color="3494BA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76E8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A495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D123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151C62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3494BA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151C62"/>
  </w:style>
  <w:style w:type="paragraph" w:styleId="Piedepgina">
    <w:name w:val="footer"/>
    <w:basedOn w:val="Normal"/>
    <w:link w:val="PiedepginaC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51C62"/>
    <w:rPr>
      <w:rFonts w:asciiTheme="majorHAnsi" w:hAnsiTheme="majorHAnsi"/>
      <w:caps/>
    </w:rPr>
  </w:style>
  <w:style w:type="paragraph" w:styleId="Saludo">
    <w:name w:val="Salutation"/>
    <w:basedOn w:val="Normal"/>
    <w:next w:val="Normal"/>
    <w:link w:val="SaludoCar"/>
    <w:uiPriority w:val="12"/>
    <w:qFormat/>
    <w:rsid w:val="00AD22CE"/>
  </w:style>
  <w:style w:type="character" w:customStyle="1" w:styleId="SaludoCar">
    <w:name w:val="Saludo Car"/>
    <w:basedOn w:val="Fuentedeprrafopredeter"/>
    <w:link w:val="Saludo"/>
    <w:uiPriority w:val="12"/>
    <w:rsid w:val="00AD22CE"/>
  </w:style>
  <w:style w:type="paragraph" w:styleId="Cierre">
    <w:name w:val="Closing"/>
    <w:basedOn w:val="Normal"/>
    <w:next w:val="Firma"/>
    <w:link w:val="CierreCar"/>
    <w:uiPriority w:val="13"/>
    <w:qFormat/>
    <w:rsid w:val="00AD22CE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3"/>
    <w:rsid w:val="00AD22CE"/>
  </w:style>
  <w:style w:type="paragraph" w:styleId="Firma">
    <w:name w:val="Signature"/>
    <w:basedOn w:val="Normal"/>
    <w:next w:val="Normal"/>
    <w:link w:val="FirmaCar"/>
    <w:uiPriority w:val="14"/>
    <w:qFormat/>
    <w:rsid w:val="00AD22CE"/>
    <w:pPr>
      <w:spacing w:after="200" w:line="240" w:lineRule="auto"/>
    </w:pPr>
  </w:style>
  <w:style w:type="character" w:customStyle="1" w:styleId="FirmaCar">
    <w:name w:val="Firma Car"/>
    <w:basedOn w:val="Fuentedeprrafopredeter"/>
    <w:link w:val="Firma"/>
    <w:uiPriority w:val="14"/>
    <w:rsid w:val="007623E5"/>
  </w:style>
  <w:style w:type="paragraph" w:styleId="Fecha">
    <w:name w:val="Date"/>
    <w:basedOn w:val="Normal"/>
    <w:next w:val="Normal"/>
    <w:link w:val="FechaCar"/>
    <w:uiPriority w:val="11"/>
    <w:qFormat/>
    <w:rsid w:val="00AD22CE"/>
    <w:pPr>
      <w:spacing w:before="780" w:after="200"/>
    </w:pPr>
  </w:style>
  <w:style w:type="character" w:customStyle="1" w:styleId="FechaCar">
    <w:name w:val="Fecha Car"/>
    <w:basedOn w:val="Fuentedeprrafopredeter"/>
    <w:link w:val="Fecha"/>
    <w:uiPriority w:val="11"/>
    <w:rsid w:val="00AD22CE"/>
  </w:style>
  <w:style w:type="character" w:customStyle="1" w:styleId="Ttulo8Car">
    <w:name w:val="Título 8 Car"/>
    <w:basedOn w:val="Fuentedeprrafopredeter"/>
    <w:link w:val="Ttulo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578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610578"/>
  </w:style>
  <w:style w:type="paragraph" w:styleId="Textodebloque">
    <w:name w:val="Block Text"/>
    <w:basedOn w:val="Normal"/>
    <w:uiPriority w:val="99"/>
    <w:semiHidden/>
    <w:unhideWhenUsed/>
    <w:rsid w:val="00D123DB"/>
    <w:pPr>
      <w:pBdr>
        <w:top w:val="single" w:sz="2" w:space="10" w:color="3494BA" w:themeColor="accent1" w:shadow="1"/>
        <w:left w:val="single" w:sz="2" w:space="10" w:color="3494BA" w:themeColor="accent1" w:shadow="1"/>
        <w:bottom w:val="single" w:sz="2" w:space="10" w:color="3494BA" w:themeColor="accent1" w:shadow="1"/>
        <w:right w:val="single" w:sz="2" w:space="10" w:color="3494BA" w:themeColor="accent1" w:shadow="1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1057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057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1057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10578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10578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10578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1057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1057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1057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10578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1057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10578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10578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373545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10578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0578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05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0578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10578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10578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10578"/>
  </w:style>
  <w:style w:type="character" w:styleId="nfasis">
    <w:name w:val="Emphasis"/>
    <w:basedOn w:val="Fuentedeprrafopredeter"/>
    <w:uiPriority w:val="10"/>
    <w:semiHidden/>
    <w:unhideWhenUsed/>
    <w:rsid w:val="00610578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610578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10578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10578"/>
    <w:rPr>
      <w:color w:val="9F6715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10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10578"/>
    <w:rPr>
      <w:szCs w:val="20"/>
    </w:rPr>
  </w:style>
  <w:style w:type="table" w:styleId="Tablaconcuadrcula1clara">
    <w:name w:val="Grid Table 1 Light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ladecuadrcula3">
    <w:name w:val="Grid Table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10578"/>
    <w:pPr>
      <w:spacing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10578"/>
    <w:pPr>
      <w:spacing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10578"/>
    <w:pPr>
      <w:spacing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10578"/>
    <w:pPr>
      <w:spacing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10578"/>
    <w:pPr>
      <w:spacing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10578"/>
    <w:pPr>
      <w:spacing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10578"/>
    <w:pPr>
      <w:spacing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10578"/>
    <w:pPr>
      <w:spacing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10578"/>
    <w:pPr>
      <w:spacing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10578"/>
    <w:pPr>
      <w:spacing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10578"/>
    <w:pPr>
      <w:spacing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10578"/>
    <w:pPr>
      <w:spacing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10578"/>
    <w:rPr>
      <w:rFonts w:asciiTheme="majorHAnsi" w:eastAsiaTheme="majorEastAsia" w:hAnsiTheme="majorHAnsi" w:cstheme="majorBidi"/>
      <w:color w:val="276E8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0578"/>
    <w:rPr>
      <w:rFonts w:asciiTheme="majorHAnsi" w:eastAsiaTheme="majorEastAsia" w:hAnsiTheme="majorHAnsi" w:cstheme="majorBidi"/>
      <w:color w:val="1A495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0578"/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10578"/>
  </w:style>
  <w:style w:type="paragraph" w:styleId="DireccinHTML">
    <w:name w:val="HTML Address"/>
    <w:basedOn w:val="Normal"/>
    <w:link w:val="DireccinHTMLC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1057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1057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10578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0578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1057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10578"/>
    <w:rPr>
      <w:color w:val="6B9F2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D123DB"/>
    <w:rPr>
      <w:i/>
      <w:iCs/>
      <w:color w:val="276E8B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D123DB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123DB"/>
    <w:rPr>
      <w:i/>
      <w:iCs/>
      <w:color w:val="276E8B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D123DB"/>
    <w:rPr>
      <w:b/>
      <w:bCs/>
      <w:caps w:val="0"/>
      <w:smallCaps/>
      <w:color w:val="276E8B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10578"/>
    <w:pPr>
      <w:spacing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10578"/>
    <w:pPr>
      <w:spacing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10578"/>
    <w:pPr>
      <w:spacing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10578"/>
    <w:pPr>
      <w:spacing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10578"/>
    <w:pPr>
      <w:spacing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10578"/>
    <w:pPr>
      <w:spacing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10578"/>
  </w:style>
  <w:style w:type="paragraph" w:styleId="Lista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1057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ladelista2">
    <w:name w:val="List Table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ladelista3">
    <w:name w:val="List Table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10578"/>
    <w:pPr>
      <w:spacing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10578"/>
    <w:pPr>
      <w:spacing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10578"/>
    <w:pPr>
      <w:spacing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10578"/>
    <w:pPr>
      <w:spacing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10578"/>
    <w:pPr>
      <w:spacing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10578"/>
    <w:pPr>
      <w:spacing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10578"/>
    <w:pPr>
      <w:spacing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10578"/>
    <w:pPr>
      <w:spacing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10578"/>
    <w:pPr>
      <w:spacing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10578"/>
    <w:pPr>
      <w:spacing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10578"/>
    <w:pPr>
      <w:spacing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10578"/>
    <w:pPr>
      <w:spacing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10578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10578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10578"/>
  </w:style>
  <w:style w:type="character" w:styleId="Nmerodepgina">
    <w:name w:val="page number"/>
    <w:basedOn w:val="Fuentedeprrafopredeter"/>
    <w:uiPriority w:val="99"/>
    <w:semiHidden/>
    <w:unhideWhenUsed/>
    <w:rsid w:val="00610578"/>
  </w:style>
  <w:style w:type="table" w:styleId="Tablanormal1">
    <w:name w:val="Plain Table 1"/>
    <w:basedOn w:val="Tabla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10578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10578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semiHidden/>
    <w:unhideWhenUsed/>
    <w:qFormat/>
    <w:rsid w:val="0061057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10578"/>
  </w:style>
  <w:style w:type="table" w:styleId="Tablaprofesional">
    <w:name w:val="Table Professional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276E8B" w:themeColor="accent1" w:themeShade="BF"/>
      <w:sz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F12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ust2802@gmail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Local\Microsoft\Office\16.0\DTS\es-ES%7bF2ABCE64-9A73-400F-9D6F-70A044463C7B%7d\%7bA3BAC26B-D2CE-4BEE-8815-71AD7FB8D754%7dtf1639271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3F30D175374CBD80C1421E7F7A1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E6344-F5B4-49F1-B0B9-166F9176EC4D}"/>
      </w:docPartPr>
      <w:docPartBody>
        <w:p w:rsidR="00000000" w:rsidRDefault="00EB5881">
          <w:pPr>
            <w:pStyle w:val="213F30D175374CBD80C1421E7F7A1BD5"/>
          </w:pPr>
          <w:r>
            <w:rPr>
              <w:noProof/>
              <w:lang w:bidi="es-ES"/>
            </w:rPr>
            <w:t>SN</w:t>
          </w:r>
        </w:p>
      </w:docPartBody>
    </w:docPart>
    <w:docPart>
      <w:docPartPr>
        <w:name w:val="836C367086DC4C909558260E71A33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CFB57-DD0A-429A-9441-CA44D94AC638}"/>
      </w:docPartPr>
      <w:docPartBody>
        <w:p w:rsidR="00000000" w:rsidRDefault="00EB5881">
          <w:pPr>
            <w:pStyle w:val="836C367086DC4C909558260E71A3367D"/>
          </w:pPr>
          <w:r w:rsidRPr="006658C4">
            <w:rPr>
              <w:noProof/>
              <w:lang w:bidi="es-ES"/>
            </w:rPr>
            <w:t>Contacto</w:t>
          </w:r>
        </w:p>
      </w:docPartBody>
    </w:docPart>
    <w:docPart>
      <w:docPartPr>
        <w:name w:val="4BA3F8B890E54A128F2EC153453ED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D93DF-8EB8-4F5A-A835-DD5541B656AE}"/>
      </w:docPartPr>
      <w:docPartBody>
        <w:p w:rsidR="00000000" w:rsidRDefault="00EB5881">
          <w:pPr>
            <w:pStyle w:val="4BA3F8B890E54A128F2EC153453ED09F"/>
          </w:pPr>
          <w:r w:rsidRPr="006658C4">
            <w:rPr>
              <w:noProof/>
              <w:lang w:bidi="es-ES"/>
            </w:rPr>
            <w:t>Dirección</w:t>
          </w:r>
        </w:p>
      </w:docPartBody>
    </w:docPart>
    <w:docPart>
      <w:docPartPr>
        <w:name w:val="809234FC4D6D4F69B909A49A73B54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B81F9-4216-4B34-909F-6D2B7D651B77}"/>
      </w:docPartPr>
      <w:docPartBody>
        <w:p w:rsidR="00000000" w:rsidRDefault="00EB5881">
          <w:pPr>
            <w:pStyle w:val="809234FC4D6D4F69B909A49A73B548B7"/>
          </w:pPr>
          <w:r w:rsidRPr="006658C4">
            <w:rPr>
              <w:noProof/>
              <w:lang w:bidi="es-ES"/>
            </w:rPr>
            <w:t xml:space="preserve">Ciudad y </w:t>
          </w:r>
          <w:r w:rsidRPr="006658C4">
            <w:rPr>
              <w:noProof/>
              <w:lang w:bidi="es-ES"/>
            </w:rPr>
            <w:t>código postal</w:t>
          </w:r>
        </w:p>
      </w:docPartBody>
    </w:docPart>
    <w:docPart>
      <w:docPartPr>
        <w:name w:val="D69D02B1CCCA4EFEBC18D311A338C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E5868-D028-4DF9-A2F1-839D52A77E90}"/>
      </w:docPartPr>
      <w:docPartBody>
        <w:p w:rsidR="00000000" w:rsidRDefault="00EB5881">
          <w:pPr>
            <w:pStyle w:val="D69D02B1CCCA4EFEBC18D311A338C38A"/>
          </w:pPr>
          <w:r w:rsidRPr="006658C4">
            <w:rPr>
              <w:noProof/>
              <w:lang w:bidi="es-ES"/>
            </w:rPr>
            <w:t>Correo electrónico</w:t>
          </w:r>
        </w:p>
      </w:docPartBody>
    </w:docPart>
    <w:docPart>
      <w:docPartPr>
        <w:name w:val="13AC2D30A5A44AF0A404140A680B7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A89D2-E187-4B4E-B573-DFCB8B06C3FC}"/>
      </w:docPartPr>
      <w:docPartBody>
        <w:p w:rsidR="00000000" w:rsidRDefault="00EB5881">
          <w:pPr>
            <w:pStyle w:val="13AC2D30A5A44AF0A404140A680B73BD"/>
          </w:pPr>
          <w:r w:rsidRPr="006658C4">
            <w:rPr>
              <w:noProof/>
              <w:lang w:bidi="es-ES"/>
            </w:rPr>
            <w:t>Teléfono</w:t>
          </w:r>
        </w:p>
      </w:docPartBody>
    </w:docPart>
    <w:docPart>
      <w:docPartPr>
        <w:name w:val="EBCE747F6074420ABC71271309478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2E1B8-DC96-4634-9041-EEB2A0295891}"/>
      </w:docPartPr>
      <w:docPartBody>
        <w:p w:rsidR="00000000" w:rsidRDefault="00EB5881">
          <w:pPr>
            <w:pStyle w:val="EBCE747F6074420ABC7127130947888F"/>
          </w:pPr>
          <w:r>
            <w:rPr>
              <w:noProof/>
              <w:lang w:bidi="es-ES"/>
            </w:rPr>
            <w:t>Su nombre</w:t>
          </w:r>
        </w:p>
      </w:docPartBody>
    </w:docPart>
    <w:docPart>
      <w:docPartPr>
        <w:name w:val="E030CA26F2A74BFFB389C7F797D55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88E44-6F50-4557-B83E-6E46643A80FC}"/>
      </w:docPartPr>
      <w:docPartBody>
        <w:p w:rsidR="00000000" w:rsidRDefault="00EB5881">
          <w:pPr>
            <w:pStyle w:val="E030CA26F2A74BFFB389C7F797D55078"/>
          </w:pPr>
          <w:r>
            <w:rPr>
              <w:noProof/>
              <w:lang w:bidi="es-ES"/>
            </w:rPr>
            <w:t>Profesión o sector</w:t>
          </w:r>
        </w:p>
      </w:docPartBody>
    </w:docPart>
    <w:docPart>
      <w:docPartPr>
        <w:name w:val="08F718B1A52F4985A042076321FFD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55BBB-5D8F-45C4-AED2-F01336BA236A}"/>
      </w:docPartPr>
      <w:docPartBody>
        <w:p w:rsidR="00000000" w:rsidRDefault="00EB5881">
          <w:pPr>
            <w:pStyle w:val="08F718B1A52F4985A042076321FFD8FF"/>
          </w:pPr>
          <w:r w:rsidRPr="006658C4">
            <w:rPr>
              <w:noProof/>
              <w:lang w:bidi="es-ES"/>
            </w:rPr>
            <w:t>Vínculo a otras propiedades en línea: Cartera, sitio web o blog</w:t>
          </w:r>
        </w:p>
      </w:docPartBody>
    </w:docPart>
    <w:docPart>
      <w:docPartPr>
        <w:name w:val="7BF59D2590614159B0971203CBC57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428BF-5407-4B29-9A9A-8F35813C407F}"/>
      </w:docPartPr>
      <w:docPartBody>
        <w:p w:rsidR="00000000" w:rsidRDefault="00EB5881">
          <w:pPr>
            <w:pStyle w:val="7BF59D2590614159B0971203CBC57A82"/>
          </w:pPr>
          <w:r>
            <w:rPr>
              <w:noProof/>
              <w:lang w:bidi="es-ES"/>
            </w:rPr>
            <w:t>Nombre del destinatario</w:t>
          </w:r>
        </w:p>
      </w:docPartBody>
    </w:docPart>
    <w:docPart>
      <w:docPartPr>
        <w:name w:val="8DFE4CE9D13F4F44B7B0CCA6EAAED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2E50E-B676-4782-AB49-04E727FED7DA}"/>
      </w:docPartPr>
      <w:docPartBody>
        <w:p w:rsidR="00000000" w:rsidRDefault="00EB5881">
          <w:pPr>
            <w:pStyle w:val="8DFE4CE9D13F4F44B7B0CCA6EAAEDE5C"/>
          </w:pPr>
          <w:r w:rsidRPr="006658C4">
            <w:rPr>
              <w:noProof/>
              <w:lang w:bidi="es-ES"/>
            </w:rPr>
            <w:t>nombre del destinatario</w:t>
          </w:r>
        </w:p>
      </w:docPartBody>
    </w:docPart>
    <w:docPart>
      <w:docPartPr>
        <w:name w:val="480D8C1A764F4FA695F4A22457E30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BD2A8-8AE8-4B05-9350-CEAF70CB0B1B}"/>
      </w:docPartPr>
      <w:docPartBody>
        <w:p w:rsidR="00000000" w:rsidRDefault="00EB5881">
          <w:pPr>
            <w:pStyle w:val="480D8C1A764F4FA695F4A22457E30BFF"/>
          </w:pPr>
          <w:r w:rsidRPr="006658C4">
            <w:rPr>
              <w:noProof/>
              <w:lang w:bidi="es-ES"/>
            </w:rPr>
            <w:t>Atentamente</w:t>
          </w:r>
        </w:p>
      </w:docPartBody>
    </w:docPart>
    <w:docPart>
      <w:docPartPr>
        <w:name w:val="33526DBBDA6E429C8B697FEF88AC5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4C7BC-E339-47B1-B21D-A3FADC6BF503}"/>
      </w:docPartPr>
      <w:docPartBody>
        <w:p w:rsidR="00000000" w:rsidRDefault="00EB5881">
          <w:pPr>
            <w:pStyle w:val="33526DBBDA6E429C8B697FEF88AC53CF"/>
          </w:pPr>
          <w:r>
            <w:rPr>
              <w:noProof/>
              <w:lang w:bidi="es-ES"/>
            </w:rPr>
            <w:t>Su nombr</w:t>
          </w:r>
          <w:r>
            <w:rPr>
              <w:noProof/>
              <w:lang w:bidi="es-ES"/>
            </w:rPr>
            <w:t>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81"/>
    <w:rsid w:val="00EB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13F30D175374CBD80C1421E7F7A1BD5">
    <w:name w:val="213F30D175374CBD80C1421E7F7A1BD5"/>
  </w:style>
  <w:style w:type="paragraph" w:customStyle="1" w:styleId="836C367086DC4C909558260E71A3367D">
    <w:name w:val="836C367086DC4C909558260E71A3367D"/>
  </w:style>
  <w:style w:type="paragraph" w:customStyle="1" w:styleId="4BA3F8B890E54A128F2EC153453ED09F">
    <w:name w:val="4BA3F8B890E54A128F2EC153453ED09F"/>
  </w:style>
  <w:style w:type="paragraph" w:customStyle="1" w:styleId="809234FC4D6D4F69B909A49A73B548B7">
    <w:name w:val="809234FC4D6D4F69B909A49A73B548B7"/>
  </w:style>
  <w:style w:type="paragraph" w:customStyle="1" w:styleId="D69D02B1CCCA4EFEBC18D311A338C38A">
    <w:name w:val="D69D02B1CCCA4EFEBC18D311A338C38A"/>
  </w:style>
  <w:style w:type="paragraph" w:customStyle="1" w:styleId="13AC2D30A5A44AF0A404140A680B73BD">
    <w:name w:val="13AC2D30A5A44AF0A404140A680B73BD"/>
  </w:style>
  <w:style w:type="paragraph" w:customStyle="1" w:styleId="EBCE747F6074420ABC7127130947888F">
    <w:name w:val="EBCE747F6074420ABC7127130947888F"/>
  </w:style>
  <w:style w:type="paragraph" w:customStyle="1" w:styleId="E030CA26F2A74BFFB389C7F797D55078">
    <w:name w:val="E030CA26F2A74BFFB389C7F797D55078"/>
  </w:style>
  <w:style w:type="paragraph" w:customStyle="1" w:styleId="08F718B1A52F4985A042076321FFD8FF">
    <w:name w:val="08F718B1A52F4985A042076321FFD8FF"/>
  </w:style>
  <w:style w:type="paragraph" w:customStyle="1" w:styleId="7BF59D2590614159B0971203CBC57A82">
    <w:name w:val="7BF59D2590614159B0971203CBC57A82"/>
  </w:style>
  <w:style w:type="paragraph" w:customStyle="1" w:styleId="4107279E94584AC6AA1D36E3D2D4F228">
    <w:name w:val="4107279E94584AC6AA1D36E3D2D4F228"/>
  </w:style>
  <w:style w:type="paragraph" w:customStyle="1" w:styleId="CFF039C5B36543F29987C039E28282DF">
    <w:name w:val="CFF039C5B36543F29987C039E28282DF"/>
  </w:style>
  <w:style w:type="paragraph" w:customStyle="1" w:styleId="1CCE498878984763984643B3396ADAE4">
    <w:name w:val="1CCE498878984763984643B3396ADAE4"/>
  </w:style>
  <w:style w:type="paragraph" w:customStyle="1" w:styleId="BAEEC12876A44BB9A351ACF8C2353663">
    <w:name w:val="BAEEC12876A44BB9A351ACF8C2353663"/>
  </w:style>
  <w:style w:type="paragraph" w:customStyle="1" w:styleId="B4A1CA42A13A43C0B51463769CCC0D4C">
    <w:name w:val="B4A1CA42A13A43C0B51463769CCC0D4C"/>
  </w:style>
  <w:style w:type="paragraph" w:customStyle="1" w:styleId="8DFE4CE9D13F4F44B7B0CCA6EAAEDE5C">
    <w:name w:val="8DFE4CE9D13F4F44B7B0CCA6EAAEDE5C"/>
  </w:style>
  <w:style w:type="paragraph" w:customStyle="1" w:styleId="F0029676DB774132B939FCE230BBEBB1">
    <w:name w:val="F0029676DB774132B939FCE230BBEBB1"/>
  </w:style>
  <w:style w:type="paragraph" w:customStyle="1" w:styleId="480D8C1A764F4FA695F4A22457E30BFF">
    <w:name w:val="480D8C1A764F4FA695F4A22457E30BFF"/>
  </w:style>
  <w:style w:type="paragraph" w:customStyle="1" w:styleId="33526DBBDA6E429C8B697FEF88AC53CF">
    <w:name w:val="33526DBBDA6E429C8B697FEF88AC53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5617692746
</CompanyPhone>
  <CompanyFax>De La ROSA LÓPEZ GUSTAVO</CompanyFax>
  <CompanyEmail>gust2802@gmail.com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{A3BAC26B-D2CE-4BEE-8815-71AD7FB8D754}tf16392715_win32</Template>
  <TotalTime>19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 TODA LA COMUIDAD POLITECNICA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1</cp:revision>
  <dcterms:created xsi:type="dcterms:W3CDTF">2025-09-09T16:08:00Z</dcterms:created>
  <dcterms:modified xsi:type="dcterms:W3CDTF">2025-09-09T16:27:00Z</dcterms:modified>
  <cp:contentStatus>De LE LA ROSA LÓPEZ GUSTAVO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